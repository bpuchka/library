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7DBC4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Упражнение по софтуерно инженерство: Проектиране и разработка на софтуерно приложение</w:t>
      </w:r>
    </w:p>
    <w:p w14:paraId="2596EABC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Задача 1: Анализ на изискванията</w:t>
      </w:r>
    </w:p>
    <w:p w14:paraId="29B803CB" w14:textId="77777777" w:rsidR="009D7BED" w:rsidRDefault="00000000">
      <w:pPr>
        <w:numPr>
          <w:ilvl w:val="0"/>
          <w:numId w:val="1"/>
        </w:numPr>
      </w:pPr>
      <w:r>
        <w:rPr>
          <w:rFonts w:ascii="Times New Roman" w:hAnsi="Times New Roman"/>
          <w:b/>
          <w:bCs/>
        </w:rPr>
        <w:t>Контекст</w:t>
      </w:r>
      <w:r>
        <w:rPr>
          <w:rFonts w:ascii="Times New Roman" w:hAnsi="Times New Roman"/>
        </w:rPr>
        <w:t>: Трябва да разработите софтуерно приложение за управление на библиотека. Приложението трябва да позволява на потребителите да добавят нови книги, да търсят по автор, заглавие или жанр, както и да проследяват състоянието на наличните книги (налични, заети, върнати).</w:t>
      </w:r>
    </w:p>
    <w:p w14:paraId="13763FE4" w14:textId="77777777" w:rsidR="009D7BED" w:rsidRDefault="00000000">
      <w:pPr>
        <w:numPr>
          <w:ilvl w:val="0"/>
          <w:numId w:val="1"/>
        </w:numPr>
      </w:pPr>
      <w:r>
        <w:rPr>
          <w:rFonts w:ascii="Times New Roman" w:hAnsi="Times New Roman"/>
          <w:b/>
          <w:bCs/>
        </w:rPr>
        <w:t>Изисквания</w:t>
      </w:r>
      <w:r>
        <w:rPr>
          <w:rFonts w:ascii="Times New Roman" w:hAnsi="Times New Roman"/>
        </w:rPr>
        <w:t>:</w:t>
      </w:r>
    </w:p>
    <w:p w14:paraId="3A7DC9B2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Приложението трябва да има възможност за регистрация на потребители.</w:t>
      </w:r>
    </w:p>
    <w:p w14:paraId="06AF9087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Потребителите трябва да могат да търсят книги по различни критерии (автор, жанр, заглавие).</w:t>
      </w:r>
    </w:p>
    <w:p w14:paraId="18483CDF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Системата трябва да поддържа различни категории книги и да ги показва на потребителя.</w:t>
      </w:r>
    </w:p>
    <w:p w14:paraId="265408D6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Всеки потребител трябва да може да вижда текущия статус на книгите (наличност и дата на заемане).</w:t>
      </w:r>
    </w:p>
    <w:p w14:paraId="00E3BAB6" w14:textId="77777777" w:rsidR="009D7BED" w:rsidRDefault="00000000">
      <w:pPr>
        <w:numPr>
          <w:ilvl w:val="0"/>
          <w:numId w:val="1"/>
        </w:numPr>
      </w:pPr>
      <w:r>
        <w:rPr>
          <w:rFonts w:ascii="Times New Roman" w:hAnsi="Times New Roman"/>
          <w:b/>
          <w:bCs/>
        </w:rPr>
        <w:t>Задача</w:t>
      </w:r>
      <w:r>
        <w:rPr>
          <w:rFonts w:ascii="Times New Roman" w:hAnsi="Times New Roman"/>
        </w:rPr>
        <w:t>:</w:t>
      </w:r>
    </w:p>
    <w:p w14:paraId="3B7E77BD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Опишете какви изисквания ще поставите към системата.</w:t>
      </w:r>
    </w:p>
    <w:p w14:paraId="7DC45A29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Разработете кратко описание на функционалността на софтуера.</w:t>
      </w:r>
    </w:p>
    <w:p w14:paraId="70C3CDA7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Напишете списък с функционални и нефункционални изисквания.</w:t>
      </w:r>
    </w:p>
    <w:p w14:paraId="22B57C20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Задача 2: Проектиране на система (Use Case диаграма)</w:t>
      </w:r>
    </w:p>
    <w:p w14:paraId="2767A63A" w14:textId="77777777" w:rsidR="009D7BED" w:rsidRDefault="00000000">
      <w:pPr>
        <w:numPr>
          <w:ilvl w:val="0"/>
          <w:numId w:val="3"/>
        </w:numPr>
      </w:pPr>
      <w:r>
        <w:rPr>
          <w:rFonts w:ascii="Times New Roman" w:hAnsi="Times New Roman"/>
          <w:b/>
          <w:bCs/>
        </w:rPr>
        <w:t>Задача</w:t>
      </w:r>
      <w:r>
        <w:rPr>
          <w:rFonts w:ascii="Times New Roman" w:hAnsi="Times New Roman"/>
        </w:rPr>
        <w:t xml:space="preserve">: </w:t>
      </w:r>
    </w:p>
    <w:p w14:paraId="4E60C74D" w14:textId="77777777" w:rsidR="009D7BED" w:rsidRDefault="00000000">
      <w:pPr>
        <w:numPr>
          <w:ilvl w:val="1"/>
          <w:numId w:val="2"/>
        </w:numPr>
      </w:pPr>
      <w:r>
        <w:rPr>
          <w:rFonts w:ascii="Times New Roman" w:hAnsi="Times New Roman"/>
        </w:rPr>
        <w:t xml:space="preserve">Създайте </w:t>
      </w:r>
      <w:r>
        <w:rPr>
          <w:rFonts w:ascii="Times New Roman" w:hAnsi="Times New Roman"/>
          <w:b/>
          <w:bCs/>
        </w:rPr>
        <w:t>Use Case диаграма</w:t>
      </w:r>
      <w:r>
        <w:rPr>
          <w:rFonts w:ascii="Times New Roman" w:hAnsi="Times New Roman"/>
        </w:rPr>
        <w:t xml:space="preserve">, която описва основните функционалности на вашето приложение. Тя трябва да включва следните актьори и функции: </w:t>
      </w:r>
    </w:p>
    <w:p w14:paraId="71CAB2B5" w14:textId="77777777" w:rsidR="009D7BED" w:rsidRDefault="00000000">
      <w:pPr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Актьор: Потребител </w:t>
      </w:r>
    </w:p>
    <w:p w14:paraId="0836AC83" w14:textId="77777777" w:rsidR="009D7BED" w:rsidRDefault="00000000">
      <w:pPr>
        <w:numPr>
          <w:ilvl w:val="3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Функции: Търсене на книги, Записване на нова книга, Проверка на състояние на книга.</w:t>
      </w:r>
    </w:p>
    <w:p w14:paraId="3484E0A7" w14:textId="77777777" w:rsidR="009D7BED" w:rsidRDefault="00000000">
      <w:pPr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Актьор: Администратор </w:t>
      </w:r>
    </w:p>
    <w:p w14:paraId="68AB2FF2" w14:textId="77777777" w:rsidR="009D7BED" w:rsidRDefault="00000000">
      <w:pPr>
        <w:numPr>
          <w:ilvl w:val="3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Функции: Добавяне/редактиране на книги, Управление на потребители.</w:t>
      </w:r>
    </w:p>
    <w:p w14:paraId="0A5B497C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Опишете ролите на актьорите и какви операции могат да извършват.</w:t>
      </w:r>
    </w:p>
    <w:p w14:paraId="6B1EC31B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Задача 3: Проектиране на база данни (ER диаграма)</w:t>
      </w:r>
    </w:p>
    <w:p w14:paraId="162FD155" w14:textId="77777777" w:rsidR="009D7BED" w:rsidRDefault="00000000">
      <w:pPr>
        <w:numPr>
          <w:ilvl w:val="0"/>
          <w:numId w:val="4"/>
        </w:numPr>
      </w:pPr>
      <w:r>
        <w:rPr>
          <w:rFonts w:ascii="Times New Roman" w:hAnsi="Times New Roman"/>
          <w:b/>
          <w:bCs/>
        </w:rPr>
        <w:t>Задача</w:t>
      </w:r>
      <w:r>
        <w:rPr>
          <w:rFonts w:ascii="Times New Roman" w:hAnsi="Times New Roman"/>
        </w:rPr>
        <w:t xml:space="preserve">: </w:t>
      </w:r>
    </w:p>
    <w:p w14:paraId="437E5A5C" w14:textId="77777777" w:rsidR="009D7BED" w:rsidRDefault="00000000">
      <w:pPr>
        <w:numPr>
          <w:ilvl w:val="1"/>
          <w:numId w:val="2"/>
        </w:numPr>
      </w:pPr>
      <w:r>
        <w:rPr>
          <w:rFonts w:ascii="Times New Roman" w:hAnsi="Times New Roman"/>
        </w:rPr>
        <w:t xml:space="preserve">Проектирайте основна </w:t>
      </w:r>
      <w:r>
        <w:rPr>
          <w:rFonts w:ascii="Times New Roman" w:hAnsi="Times New Roman"/>
          <w:b/>
          <w:bCs/>
        </w:rPr>
        <w:t>ER (Entity-Relationship) диаграма</w:t>
      </w:r>
      <w:r>
        <w:rPr>
          <w:rFonts w:ascii="Times New Roman" w:hAnsi="Times New Roman"/>
        </w:rPr>
        <w:t xml:space="preserve"> за вашето приложение. Включете следните основни таблици: </w:t>
      </w:r>
    </w:p>
    <w:p w14:paraId="615D42E7" w14:textId="77777777" w:rsidR="009D7BED" w:rsidRDefault="00000000">
      <w:pPr>
        <w:numPr>
          <w:ilvl w:val="2"/>
          <w:numId w:val="4"/>
        </w:numPr>
      </w:pPr>
      <w:r>
        <w:rPr>
          <w:rFonts w:ascii="Times New Roman" w:hAnsi="Times New Roman"/>
          <w:b/>
          <w:bCs/>
        </w:rPr>
        <w:t>Книги</w:t>
      </w:r>
      <w:r>
        <w:rPr>
          <w:rFonts w:ascii="Times New Roman" w:hAnsi="Times New Roman"/>
        </w:rPr>
        <w:t>: съдържа информация за заглавие, автор, жанр, състояние (наличност, заемане).</w:t>
      </w:r>
    </w:p>
    <w:p w14:paraId="51DC7CB2" w14:textId="77777777" w:rsidR="009D7BED" w:rsidRDefault="00000000">
      <w:pPr>
        <w:numPr>
          <w:ilvl w:val="2"/>
          <w:numId w:val="4"/>
        </w:numPr>
      </w:pPr>
      <w:r>
        <w:rPr>
          <w:rFonts w:ascii="Times New Roman" w:hAnsi="Times New Roman"/>
          <w:b/>
          <w:bCs/>
        </w:rPr>
        <w:t>Потребители</w:t>
      </w:r>
      <w:r>
        <w:rPr>
          <w:rFonts w:ascii="Times New Roman" w:hAnsi="Times New Roman"/>
        </w:rPr>
        <w:t>: съдържа информация за име, email, потребителска роля (потребител, администратор).</w:t>
      </w:r>
    </w:p>
    <w:p w14:paraId="12A89E45" w14:textId="77777777" w:rsidR="009D7BED" w:rsidRDefault="00000000">
      <w:pPr>
        <w:numPr>
          <w:ilvl w:val="2"/>
          <w:numId w:val="4"/>
        </w:numPr>
      </w:pPr>
      <w:r>
        <w:rPr>
          <w:rFonts w:ascii="Times New Roman" w:hAnsi="Times New Roman"/>
          <w:b/>
          <w:bCs/>
        </w:rPr>
        <w:t>Заемания</w:t>
      </w:r>
      <w:r>
        <w:rPr>
          <w:rFonts w:ascii="Times New Roman" w:hAnsi="Times New Roman"/>
        </w:rPr>
        <w:t>: връзка между потребители и книги, която съдържа дата на заемане и дата на връщане.</w:t>
      </w:r>
    </w:p>
    <w:p w14:paraId="69CC7C3B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Изберете подходящи връзки между таблиците и опишете тяхната роля в системата.</w:t>
      </w:r>
    </w:p>
    <w:p w14:paraId="64C6C1FE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Задача 4: Разработка на алгоритъм</w:t>
      </w:r>
    </w:p>
    <w:p w14:paraId="380D0FF4" w14:textId="77777777" w:rsidR="009D7BED" w:rsidRDefault="00000000">
      <w:pPr>
        <w:numPr>
          <w:ilvl w:val="0"/>
          <w:numId w:val="5"/>
        </w:numPr>
      </w:pPr>
      <w:r>
        <w:rPr>
          <w:rFonts w:ascii="Times New Roman" w:hAnsi="Times New Roman"/>
          <w:b/>
          <w:bCs/>
        </w:rPr>
        <w:t>Задача</w:t>
      </w:r>
      <w:r>
        <w:rPr>
          <w:rFonts w:ascii="Times New Roman" w:hAnsi="Times New Roman"/>
        </w:rPr>
        <w:t>:</w:t>
      </w:r>
    </w:p>
    <w:p w14:paraId="6829E5F2" w14:textId="77777777" w:rsidR="009D7BED" w:rsidRDefault="00000000">
      <w:pPr>
        <w:numPr>
          <w:ilvl w:val="1"/>
          <w:numId w:val="2"/>
        </w:numPr>
      </w:pPr>
      <w:r>
        <w:rPr>
          <w:rFonts w:ascii="Times New Roman" w:hAnsi="Times New Roman"/>
        </w:rPr>
        <w:t xml:space="preserve">Напишете алгоритъм за обработка на </w:t>
      </w:r>
      <w:r>
        <w:rPr>
          <w:rFonts w:ascii="Times New Roman" w:hAnsi="Times New Roman"/>
          <w:b/>
          <w:bCs/>
        </w:rPr>
        <w:t>заявка за заемане на книга</w:t>
      </w:r>
      <w:r>
        <w:rPr>
          <w:rFonts w:ascii="Times New Roman" w:hAnsi="Times New Roman"/>
        </w:rPr>
        <w:t xml:space="preserve"> от потребител. Алгоритъмът трябва да проверява дали книгата е налична и ако е, да я маркира като заета и да добави запис в таблицата "Заемания".</w:t>
      </w:r>
    </w:p>
    <w:p w14:paraId="2A675ABE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Примерен алгоритъм на псевдокод:</w:t>
      </w:r>
    </w:p>
    <w:p w14:paraId="5A10FF17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plaintext</w:t>
      </w:r>
    </w:p>
    <w:p w14:paraId="59170DEA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Copy</w:t>
      </w:r>
    </w:p>
    <w:p w14:paraId="647DADCF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Функция заемане_книга(потребител, книга):</w:t>
      </w:r>
    </w:p>
    <w:p w14:paraId="4481DC4E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ако книга.наличност == "налична":</w:t>
      </w:r>
    </w:p>
    <w:p w14:paraId="44ED6AB6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книга.наличност = "заета"</w:t>
      </w:r>
    </w:p>
    <w:p w14:paraId="6323A1CE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добави_в_таблица_заемания(потребител, книга)</w:t>
      </w:r>
    </w:p>
    <w:p w14:paraId="690345EF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върни "Заемането е успешно"</w:t>
      </w:r>
    </w:p>
    <w:p w14:paraId="3D9EC375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иначе:</w:t>
      </w:r>
    </w:p>
    <w:p w14:paraId="0EBD2CFC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върни "Книгата не е налична"</w:t>
      </w:r>
    </w:p>
    <w:p w14:paraId="0A736BFC" w14:textId="77777777" w:rsidR="009D7BED" w:rsidRDefault="00000000">
      <w:pPr>
        <w:numPr>
          <w:ilvl w:val="0"/>
          <w:numId w:val="5"/>
        </w:numPr>
      </w:pPr>
      <w:r>
        <w:rPr>
          <w:rFonts w:ascii="Times New Roman" w:hAnsi="Times New Roman"/>
          <w:b/>
          <w:bCs/>
        </w:rPr>
        <w:t>Допълнителна задача</w:t>
      </w:r>
      <w:r>
        <w:rPr>
          <w:rFonts w:ascii="Times New Roman" w:hAnsi="Times New Roman"/>
        </w:rPr>
        <w:t>:</w:t>
      </w:r>
    </w:p>
    <w:p w14:paraId="09024B03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Напишете алгоритъм за търсене на книга по автор или заглавие.</w:t>
      </w:r>
    </w:p>
    <w:p w14:paraId="380468DD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Задача 5: Тестване и отстраняване на грешки</w:t>
      </w:r>
    </w:p>
    <w:p w14:paraId="1C37B7A9" w14:textId="77777777" w:rsidR="009D7BED" w:rsidRDefault="00000000">
      <w:pPr>
        <w:numPr>
          <w:ilvl w:val="0"/>
          <w:numId w:val="6"/>
        </w:numPr>
      </w:pPr>
      <w:r>
        <w:rPr>
          <w:rFonts w:ascii="Times New Roman" w:hAnsi="Times New Roman"/>
          <w:b/>
          <w:bCs/>
        </w:rPr>
        <w:t>Задача</w:t>
      </w:r>
      <w:r>
        <w:rPr>
          <w:rFonts w:ascii="Times New Roman" w:hAnsi="Times New Roman"/>
        </w:rPr>
        <w:t xml:space="preserve">: </w:t>
      </w:r>
    </w:p>
    <w:p w14:paraId="208D8BEA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Подгответе тестови случаи за: </w:t>
      </w:r>
    </w:p>
    <w:p w14:paraId="713D485A" w14:textId="77777777" w:rsidR="009D7BED" w:rsidRDefault="00000000">
      <w:pPr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Търсене на книга по автор.</w:t>
      </w:r>
    </w:p>
    <w:p w14:paraId="570D9550" w14:textId="77777777" w:rsidR="009D7BED" w:rsidRDefault="00000000">
      <w:pPr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Добавяне на нова книга.</w:t>
      </w:r>
    </w:p>
    <w:p w14:paraId="3F25F834" w14:textId="77777777" w:rsidR="009D7BED" w:rsidRDefault="00000000">
      <w:pPr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Заемане на книга.</w:t>
      </w:r>
    </w:p>
    <w:p w14:paraId="2EAFAA13" w14:textId="77777777" w:rsidR="009D7BED" w:rsidRDefault="00000000">
      <w:pPr>
        <w:numPr>
          <w:ilvl w:val="2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Показване на състоянието на книгата.</w:t>
      </w:r>
    </w:p>
    <w:p w14:paraId="241C63CF" w14:textId="77777777" w:rsidR="009D7BED" w:rsidRDefault="00000000">
      <w:pPr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 всеки тестов случай, дефинирайте входни и очаквани изходни стойности.</w:t>
      </w:r>
    </w:p>
    <w:p w14:paraId="702DCBEC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Решение и обяснение</w:t>
      </w:r>
    </w:p>
    <w:p w14:paraId="27F500C4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След като завършите тези задачи, ще трябва да анализирате и обясните как проектът се вписва в рамките на основните принципи на софтуерното инженерство, като:</w:t>
      </w:r>
    </w:p>
    <w:p w14:paraId="7D2B258F" w14:textId="77777777" w:rsidR="009D7BED" w:rsidRDefault="00000000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Управление на изискванията</w:t>
      </w:r>
    </w:p>
    <w:p w14:paraId="7B4CCE4A" w14:textId="77777777" w:rsidR="009D7BED" w:rsidRDefault="00000000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Проектиране на архитектура</w:t>
      </w:r>
    </w:p>
    <w:p w14:paraId="4C92EA16" w14:textId="77777777" w:rsidR="009D7BED" w:rsidRDefault="00000000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Алгоритми и структури от данни</w:t>
      </w:r>
    </w:p>
    <w:p w14:paraId="3B2B3BEA" w14:textId="77777777" w:rsidR="009D7BED" w:rsidRDefault="00000000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Тестване на софтуера</w:t>
      </w:r>
    </w:p>
    <w:p w14:paraId="04A64565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Това упражнение покрива основни аспекти на софтуерното инженерство, включително анализ на изискванията, проектиране, база данни, алгоритми, и тестове. </w:t>
      </w:r>
    </w:p>
    <w:p w14:paraId="79C0EECE" w14:textId="77777777" w:rsidR="009D7BED" w:rsidRDefault="009D7BED">
      <w:pPr>
        <w:rPr>
          <w:rFonts w:ascii="Times New Roman" w:hAnsi="Times New Roman"/>
        </w:rPr>
      </w:pPr>
    </w:p>
    <w:p w14:paraId="79966119" w14:textId="77777777" w:rsidR="009D7BED" w:rsidRDefault="009D7BED">
      <w:pPr>
        <w:rPr>
          <w:rFonts w:ascii="Times New Roman" w:hAnsi="Times New Roman"/>
        </w:rPr>
      </w:pPr>
    </w:p>
    <w:p w14:paraId="1917FD7C" w14:textId="77777777" w:rsidR="009D7BED" w:rsidRDefault="009D7BED">
      <w:pPr>
        <w:rPr>
          <w:rFonts w:ascii="Times New Roman" w:hAnsi="Times New Roman"/>
        </w:rPr>
      </w:pPr>
    </w:p>
    <w:p w14:paraId="48644C32" w14:textId="77777777" w:rsidR="009D7BED" w:rsidRDefault="009D7BED">
      <w:pPr>
        <w:rPr>
          <w:rFonts w:ascii="Times New Roman" w:hAnsi="Times New Roman"/>
        </w:rPr>
      </w:pPr>
    </w:p>
    <w:p w14:paraId="4ACC0550" w14:textId="77777777" w:rsidR="009D7BED" w:rsidRDefault="009D7BED">
      <w:pPr>
        <w:rPr>
          <w:rFonts w:ascii="Times New Roman" w:hAnsi="Times New Roman"/>
        </w:rPr>
      </w:pPr>
    </w:p>
    <w:p w14:paraId="0FF49E2A" w14:textId="77777777" w:rsidR="009D7BED" w:rsidRDefault="009D7BED">
      <w:pPr>
        <w:rPr>
          <w:rFonts w:ascii="Times New Roman" w:hAnsi="Times New Roman"/>
        </w:rPr>
      </w:pPr>
    </w:p>
    <w:p w14:paraId="36646B67" w14:textId="77777777" w:rsidR="009D7BED" w:rsidRDefault="009D7BED">
      <w:pPr>
        <w:rPr>
          <w:rFonts w:ascii="Times New Roman" w:hAnsi="Times New Roman"/>
        </w:rPr>
      </w:pPr>
    </w:p>
    <w:p w14:paraId="45792675" w14:textId="77777777" w:rsidR="009D7BED" w:rsidRDefault="009D7BED">
      <w:pPr>
        <w:rPr>
          <w:rFonts w:ascii="Times New Roman" w:hAnsi="Times New Roman"/>
        </w:rPr>
      </w:pPr>
    </w:p>
    <w:p w14:paraId="53C540C0" w14:textId="77777777" w:rsidR="009D7BED" w:rsidRDefault="009D7BED">
      <w:pPr>
        <w:rPr>
          <w:rFonts w:ascii="Times New Roman" w:hAnsi="Times New Roman"/>
        </w:rPr>
      </w:pPr>
    </w:p>
    <w:p w14:paraId="5151F551" w14:textId="77777777" w:rsidR="009D7BED" w:rsidRDefault="009D7BED">
      <w:pPr>
        <w:rPr>
          <w:rFonts w:ascii="Times New Roman" w:hAnsi="Times New Roman"/>
        </w:rPr>
      </w:pPr>
    </w:p>
    <w:p w14:paraId="503D1006" w14:textId="77777777" w:rsidR="009D7BED" w:rsidRDefault="009D7BED">
      <w:pPr>
        <w:rPr>
          <w:rFonts w:ascii="Times New Roman" w:hAnsi="Times New Roman"/>
        </w:rPr>
      </w:pPr>
    </w:p>
    <w:p w14:paraId="519C89B9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Use Case диаграма за система за управление на библиотека</w:t>
      </w:r>
    </w:p>
    <w:p w14:paraId="7D5C6C59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Актьори:</w:t>
      </w:r>
    </w:p>
    <w:p w14:paraId="5DB592FC" w14:textId="77777777" w:rsidR="009D7BED" w:rsidRDefault="00000000">
      <w:pPr>
        <w:numPr>
          <w:ilvl w:val="0"/>
          <w:numId w:val="8"/>
        </w:numPr>
      </w:pPr>
      <w:r>
        <w:rPr>
          <w:rFonts w:ascii="Times New Roman" w:hAnsi="Times New Roman"/>
          <w:b/>
          <w:bCs/>
        </w:rPr>
        <w:t>Потребител</w:t>
      </w:r>
      <w:r>
        <w:rPr>
          <w:rFonts w:ascii="Times New Roman" w:hAnsi="Times New Roman"/>
        </w:rPr>
        <w:t>: Лице, което използва библиотеката за заемане на книги.</w:t>
      </w:r>
    </w:p>
    <w:p w14:paraId="19D4A2BE" w14:textId="77777777" w:rsidR="009D7BED" w:rsidRDefault="00000000">
      <w:pPr>
        <w:numPr>
          <w:ilvl w:val="0"/>
          <w:numId w:val="8"/>
        </w:numPr>
      </w:pPr>
      <w:r>
        <w:rPr>
          <w:rFonts w:ascii="Times New Roman" w:hAnsi="Times New Roman"/>
          <w:b/>
          <w:bCs/>
        </w:rPr>
        <w:t>Администратор</w:t>
      </w:r>
      <w:r>
        <w:rPr>
          <w:rFonts w:ascii="Times New Roman" w:hAnsi="Times New Roman"/>
        </w:rPr>
        <w:t>: Лице, което управлява библиотеката, добавя нови книги и потребители.</w:t>
      </w:r>
    </w:p>
    <w:p w14:paraId="0D741AA9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Основни Use Case-и:</w:t>
      </w:r>
    </w:p>
    <w:p w14:paraId="3A2F6B62" w14:textId="77777777" w:rsidR="009D7BED" w:rsidRDefault="00000000">
      <w:pPr>
        <w:numPr>
          <w:ilvl w:val="0"/>
          <w:numId w:val="9"/>
        </w:numPr>
      </w:pPr>
      <w:r>
        <w:rPr>
          <w:rFonts w:ascii="Times New Roman" w:hAnsi="Times New Roman"/>
          <w:b/>
          <w:bCs/>
        </w:rPr>
        <w:t>Потребител</w:t>
      </w:r>
      <w:r>
        <w:rPr>
          <w:rFonts w:ascii="Times New Roman" w:hAnsi="Times New Roman"/>
        </w:rPr>
        <w:t xml:space="preserve">: </w:t>
      </w:r>
    </w:p>
    <w:p w14:paraId="48376BF6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Търсене на книги</w:t>
      </w:r>
      <w:r>
        <w:rPr>
          <w:rFonts w:ascii="Times New Roman" w:hAnsi="Times New Roman"/>
        </w:rPr>
        <w:t>: Потребителят може да търси книги по автор, заглавие или жанр.</w:t>
      </w:r>
    </w:p>
    <w:p w14:paraId="1135A2A6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Заемане на книга</w:t>
      </w:r>
      <w:r>
        <w:rPr>
          <w:rFonts w:ascii="Times New Roman" w:hAnsi="Times New Roman"/>
        </w:rPr>
        <w:t>: Потребителят може да заеме книга, ако тя е налична.</w:t>
      </w:r>
    </w:p>
    <w:p w14:paraId="51AD6B75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Преглеждане на наличности</w:t>
      </w:r>
      <w:r>
        <w:rPr>
          <w:rFonts w:ascii="Times New Roman" w:hAnsi="Times New Roman"/>
        </w:rPr>
        <w:t>: Потребителят може да види дали книгата, която иска да заеме, е налична или заета.</w:t>
      </w:r>
    </w:p>
    <w:p w14:paraId="05004757" w14:textId="77777777" w:rsidR="009D7BED" w:rsidRDefault="00000000">
      <w:pPr>
        <w:numPr>
          <w:ilvl w:val="0"/>
          <w:numId w:val="9"/>
        </w:numPr>
      </w:pPr>
      <w:r>
        <w:rPr>
          <w:rFonts w:ascii="Times New Roman" w:hAnsi="Times New Roman"/>
          <w:b/>
          <w:bCs/>
        </w:rPr>
        <w:t>Администратор</w:t>
      </w:r>
      <w:r>
        <w:rPr>
          <w:rFonts w:ascii="Times New Roman" w:hAnsi="Times New Roman"/>
        </w:rPr>
        <w:t xml:space="preserve">: </w:t>
      </w:r>
    </w:p>
    <w:p w14:paraId="76BD944B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Добавяне на книга</w:t>
      </w:r>
      <w:r>
        <w:rPr>
          <w:rFonts w:ascii="Times New Roman" w:hAnsi="Times New Roman"/>
        </w:rPr>
        <w:t>: Администраторът може да добави нова книга в библиотеката.</w:t>
      </w:r>
    </w:p>
    <w:p w14:paraId="61EEEA38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Редактиране на книга</w:t>
      </w:r>
      <w:r>
        <w:rPr>
          <w:rFonts w:ascii="Times New Roman" w:hAnsi="Times New Roman"/>
        </w:rPr>
        <w:t>: Администраторът може да редактира информацията за книга (например, коригиране на заглавие, автор и т.н.).</w:t>
      </w:r>
    </w:p>
    <w:p w14:paraId="259C529E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Управление на потребители</w:t>
      </w:r>
      <w:r>
        <w:rPr>
          <w:rFonts w:ascii="Times New Roman" w:hAnsi="Times New Roman"/>
        </w:rPr>
        <w:t>: Администраторът може да добавя нови потребители или да премахва съществуващи потребители от системата.</w:t>
      </w:r>
    </w:p>
    <w:p w14:paraId="791A3CEE" w14:textId="77777777" w:rsidR="009D7BED" w:rsidRDefault="00000000">
      <w:pPr>
        <w:numPr>
          <w:ilvl w:val="1"/>
          <w:numId w:val="9"/>
        </w:numPr>
      </w:pPr>
      <w:r>
        <w:rPr>
          <w:rFonts w:ascii="Times New Roman" w:hAnsi="Times New Roman"/>
          <w:b/>
          <w:bCs/>
        </w:rPr>
        <w:t>Преглеждане на заемания</w:t>
      </w:r>
      <w:r>
        <w:rPr>
          <w:rFonts w:ascii="Times New Roman" w:hAnsi="Times New Roman"/>
        </w:rPr>
        <w:t>: Администраторът може да преглежда списъка със заети книги и да проследява кой ги е заел.</w:t>
      </w:r>
    </w:p>
    <w:p w14:paraId="7EA065E0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Use Case диаграма:</w:t>
      </w:r>
    </w:p>
    <w:p w14:paraId="6A714679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+------------------+                                    +-----------------+</w:t>
      </w:r>
    </w:p>
    <w:p w14:paraId="16A972CA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|    Потребител    |                                    |  Администратор  |</w:t>
      </w:r>
    </w:p>
    <w:p w14:paraId="7DA57942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+------------------+                                    +-----------------+</w:t>
      </w:r>
    </w:p>
    <w:p w14:paraId="5029DCED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|                                                           |</w:t>
      </w:r>
    </w:p>
    <w:p w14:paraId="710D44FD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+------------------+                                    +-----------------------+</w:t>
      </w:r>
    </w:p>
    <w:p w14:paraId="251C9666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|  Търсене на книги |                                    |  Добавяне на книга     |</w:t>
      </w:r>
    </w:p>
    <w:p w14:paraId="54C27D87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+------------------+                                    +-----------------------+</w:t>
      </w:r>
    </w:p>
    <w:p w14:paraId="44567FE8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|                                                           |</w:t>
      </w:r>
    </w:p>
    <w:p w14:paraId="4575B548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+---------------------+                                  +----------------------+</w:t>
      </w:r>
    </w:p>
    <w:p w14:paraId="4FB8685E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|  Заемане на книга   |                                  |  Редактиране на книга |</w:t>
      </w:r>
    </w:p>
    <w:p w14:paraId="7088B67C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+---------------------+                                  +----------------------+</w:t>
      </w:r>
    </w:p>
    <w:p w14:paraId="47CDB92B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|                                                           |</w:t>
      </w:r>
    </w:p>
    <w:p w14:paraId="3A4585DB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+-----------------------+                                  +------------------------+</w:t>
      </w:r>
    </w:p>
    <w:p w14:paraId="182CF73B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| Преглеждане на наличности|                                  | Управление на потребители|</w:t>
      </w:r>
    </w:p>
    <w:p w14:paraId="10154FA7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+-----------------------+                                  +------------------------+</w:t>
      </w:r>
    </w:p>
    <w:p w14:paraId="1C9D7C82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|</w:t>
      </w:r>
    </w:p>
    <w:p w14:paraId="60BE3B9A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+--------------------------+</w:t>
      </w:r>
    </w:p>
    <w:p w14:paraId="7D015B82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| Преглеждане на заемания   |</w:t>
      </w:r>
    </w:p>
    <w:p w14:paraId="38207EE4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+--------------------------+</w:t>
      </w:r>
    </w:p>
    <w:p w14:paraId="51B0C3A0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Обяснение на Use Case диаграмата:</w:t>
      </w:r>
    </w:p>
    <w:p w14:paraId="054D9FF4" w14:textId="77777777" w:rsidR="009D7BED" w:rsidRDefault="00000000">
      <w:pPr>
        <w:numPr>
          <w:ilvl w:val="0"/>
          <w:numId w:val="10"/>
        </w:numPr>
      </w:pPr>
      <w:r>
        <w:rPr>
          <w:rFonts w:ascii="Times New Roman" w:hAnsi="Times New Roman"/>
          <w:b/>
          <w:bCs/>
        </w:rPr>
        <w:t>Потребител</w:t>
      </w:r>
      <w:r>
        <w:rPr>
          <w:rFonts w:ascii="Times New Roman" w:hAnsi="Times New Roman"/>
        </w:rPr>
        <w:t>:</w:t>
      </w:r>
    </w:p>
    <w:p w14:paraId="0DFE0A6B" w14:textId="77777777" w:rsidR="009D7BED" w:rsidRDefault="00000000">
      <w:pPr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Потребителят може да извършва следните дейности: </w:t>
      </w:r>
    </w:p>
    <w:p w14:paraId="65E255E1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Търсене на книги</w:t>
      </w:r>
      <w:r>
        <w:rPr>
          <w:rFonts w:ascii="Times New Roman" w:hAnsi="Times New Roman"/>
        </w:rPr>
        <w:t>: Потребителят има възможност да търси книги по различни критерии като заглавие, автор и жанр.</w:t>
      </w:r>
    </w:p>
    <w:p w14:paraId="37057C9E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Заемане на книга</w:t>
      </w:r>
      <w:r>
        <w:rPr>
          <w:rFonts w:ascii="Times New Roman" w:hAnsi="Times New Roman"/>
        </w:rPr>
        <w:t>: Ако книгата е налична, потребителят може да я заеме.</w:t>
      </w:r>
    </w:p>
    <w:p w14:paraId="688A981B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Преглеждане на наличности</w:t>
      </w:r>
      <w:r>
        <w:rPr>
          <w:rFonts w:ascii="Times New Roman" w:hAnsi="Times New Roman"/>
        </w:rPr>
        <w:t>: Потребителят може да проверява дали желаната книга е налична или е заета.</w:t>
      </w:r>
    </w:p>
    <w:p w14:paraId="27FA346D" w14:textId="77777777" w:rsidR="009D7BED" w:rsidRDefault="00000000">
      <w:pPr>
        <w:numPr>
          <w:ilvl w:val="0"/>
          <w:numId w:val="10"/>
        </w:numPr>
      </w:pPr>
      <w:r>
        <w:rPr>
          <w:rFonts w:ascii="Times New Roman" w:hAnsi="Times New Roman"/>
          <w:b/>
          <w:bCs/>
        </w:rPr>
        <w:t>Администратор</w:t>
      </w:r>
      <w:r>
        <w:rPr>
          <w:rFonts w:ascii="Times New Roman" w:hAnsi="Times New Roman"/>
        </w:rPr>
        <w:t>:</w:t>
      </w:r>
    </w:p>
    <w:p w14:paraId="44BA13A9" w14:textId="77777777" w:rsidR="009D7BED" w:rsidRDefault="00000000">
      <w:pPr>
        <w:numPr>
          <w:ilvl w:val="1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Администраторът има повече права и може да извършва следните дейности: </w:t>
      </w:r>
    </w:p>
    <w:p w14:paraId="319120F9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Добавяне на книга</w:t>
      </w:r>
      <w:r>
        <w:rPr>
          <w:rFonts w:ascii="Times New Roman" w:hAnsi="Times New Roman"/>
        </w:rPr>
        <w:t>: Администраторът добавя нови книги в системата, като попълва необходимите полета (напр. заглавие, автор, жанр).</w:t>
      </w:r>
    </w:p>
    <w:p w14:paraId="27AABD7C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Редактиране на книга</w:t>
      </w:r>
      <w:r>
        <w:rPr>
          <w:rFonts w:ascii="Times New Roman" w:hAnsi="Times New Roman"/>
        </w:rPr>
        <w:t>: Администраторът може да актуализира информацията за съществуваща книга, например ако информацията за автора или състоянието на книгата е променена.</w:t>
      </w:r>
    </w:p>
    <w:p w14:paraId="5C340D65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lastRenderedPageBreak/>
        <w:t>Управление на потребители</w:t>
      </w:r>
      <w:r>
        <w:rPr>
          <w:rFonts w:ascii="Times New Roman" w:hAnsi="Times New Roman"/>
        </w:rPr>
        <w:t>: Администраторът може да добавя нови потребители или да премахва съществуващи.</w:t>
      </w:r>
    </w:p>
    <w:p w14:paraId="53F2C33E" w14:textId="77777777" w:rsidR="009D7BED" w:rsidRDefault="00000000">
      <w:pPr>
        <w:numPr>
          <w:ilvl w:val="2"/>
          <w:numId w:val="10"/>
        </w:numPr>
      </w:pPr>
      <w:r>
        <w:rPr>
          <w:rFonts w:ascii="Times New Roman" w:hAnsi="Times New Roman"/>
          <w:b/>
          <w:bCs/>
        </w:rPr>
        <w:t>Преглеждане на заемания</w:t>
      </w:r>
      <w:r>
        <w:rPr>
          <w:rFonts w:ascii="Times New Roman" w:hAnsi="Times New Roman"/>
        </w:rPr>
        <w:t>: Администраторът има достъп до информация за всички заети книги и може да вижда кой потребител е заел коя книга.</w:t>
      </w:r>
    </w:p>
    <w:p w14:paraId="2338FC6A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Как се използва Use Case диаграмата:</w:t>
      </w:r>
    </w:p>
    <w:p w14:paraId="5C382EA5" w14:textId="77777777" w:rsidR="009D7BED" w:rsidRDefault="00000000">
      <w:pPr>
        <w:numPr>
          <w:ilvl w:val="0"/>
          <w:numId w:val="11"/>
        </w:numPr>
      </w:pPr>
      <w:r>
        <w:rPr>
          <w:rFonts w:ascii="Times New Roman" w:hAnsi="Times New Roman"/>
          <w:b/>
          <w:bCs/>
        </w:rPr>
        <w:t>Use Case диаграмата</w:t>
      </w:r>
      <w:r>
        <w:rPr>
          <w:rFonts w:ascii="Times New Roman" w:hAnsi="Times New Roman"/>
        </w:rPr>
        <w:t xml:space="preserve"> помага да се визуализират основните функции на системата и взаимоотношенията между различни потребители (актьори) и функциите, които могат да изпълняват.</w:t>
      </w:r>
    </w:p>
    <w:p w14:paraId="72625C5C" w14:textId="77777777" w:rsidR="009D7BED" w:rsidRDefault="00000000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Тази диаграма е полезна в началния етап на проектирането на софтуерни системи, защото дава яснота за необходимите функционалности и помага при анализа на изискванията.</w:t>
      </w:r>
    </w:p>
    <w:p w14:paraId="427E2F41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Това е основен пример за Use Case диаграма, който може да бъде разширен с допълнителни функции и детайли в зависимост от изискванията на конкретния проект.</w:t>
      </w:r>
    </w:p>
    <w:p w14:paraId="7DE7B7F0" w14:textId="77777777" w:rsidR="009D7BED" w:rsidRDefault="00000000">
      <w:r>
        <w:rPr>
          <w:rFonts w:ascii="Times New Roman" w:hAnsi="Times New Roman"/>
        </w:rPr>
        <w:t xml:space="preserve">Ето пример за </w:t>
      </w:r>
      <w:r>
        <w:rPr>
          <w:rFonts w:ascii="Times New Roman" w:hAnsi="Times New Roman"/>
          <w:b/>
          <w:bCs/>
        </w:rPr>
        <w:t>ER диаграма</w:t>
      </w:r>
      <w:r>
        <w:rPr>
          <w:rFonts w:ascii="Times New Roman" w:hAnsi="Times New Roman"/>
        </w:rPr>
        <w:t xml:space="preserve"> (Entity-Relationship диаграма) на базата данни за система за управление на библиотека, базирана на предходната задача.</w:t>
      </w:r>
    </w:p>
    <w:p w14:paraId="3D885E89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Проектиране на база данни (ER диаграма)</w:t>
      </w:r>
    </w:p>
    <w:p w14:paraId="339F7A6C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Съществени таблици и тяхната структура:</w:t>
      </w:r>
    </w:p>
    <w:p w14:paraId="0828541C" w14:textId="77777777" w:rsidR="009D7BED" w:rsidRDefault="00000000">
      <w:pPr>
        <w:numPr>
          <w:ilvl w:val="0"/>
          <w:numId w:val="12"/>
        </w:numPr>
      </w:pPr>
      <w:r>
        <w:rPr>
          <w:rFonts w:ascii="Times New Roman" w:hAnsi="Times New Roman"/>
          <w:b/>
          <w:bCs/>
        </w:rPr>
        <w:t>Книги</w:t>
      </w:r>
      <w:r>
        <w:rPr>
          <w:rFonts w:ascii="Times New Roman" w:hAnsi="Times New Roman"/>
        </w:rPr>
        <w:t>:</w:t>
      </w:r>
    </w:p>
    <w:p w14:paraId="0E2F659B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book_id</w:t>
      </w:r>
      <w:r>
        <w:rPr>
          <w:rFonts w:ascii="Times New Roman" w:hAnsi="Times New Roman"/>
        </w:rPr>
        <w:t xml:space="preserve"> (PK): Уникален идентификатор на книгата.</w:t>
      </w:r>
    </w:p>
    <w:p w14:paraId="4B599DF6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title</w:t>
      </w:r>
      <w:r>
        <w:rPr>
          <w:rFonts w:ascii="Times New Roman" w:hAnsi="Times New Roman"/>
        </w:rPr>
        <w:t>: Заглавие на книгата.</w:t>
      </w:r>
    </w:p>
    <w:p w14:paraId="480DB81D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author</w:t>
      </w:r>
      <w:r>
        <w:rPr>
          <w:rFonts w:ascii="Times New Roman" w:hAnsi="Times New Roman"/>
        </w:rPr>
        <w:t>: Автор на книгата.</w:t>
      </w:r>
    </w:p>
    <w:p w14:paraId="515D10E4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genre</w:t>
      </w:r>
      <w:r>
        <w:rPr>
          <w:rFonts w:ascii="Times New Roman" w:hAnsi="Times New Roman"/>
        </w:rPr>
        <w:t>: Жанр на книгата.</w:t>
      </w:r>
    </w:p>
    <w:p w14:paraId="7A5DEB4B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availability</w:t>
      </w:r>
      <w:r>
        <w:rPr>
          <w:rFonts w:ascii="Times New Roman" w:hAnsi="Times New Roman"/>
        </w:rPr>
        <w:t>: Състояние на книгата (например "налична", "заета", "върната").</w:t>
      </w:r>
    </w:p>
    <w:p w14:paraId="00188EBE" w14:textId="77777777" w:rsidR="009D7BED" w:rsidRDefault="00000000">
      <w:pPr>
        <w:numPr>
          <w:ilvl w:val="0"/>
          <w:numId w:val="12"/>
        </w:numPr>
      </w:pPr>
      <w:r>
        <w:rPr>
          <w:rFonts w:ascii="Times New Roman" w:hAnsi="Times New Roman"/>
          <w:b/>
          <w:bCs/>
        </w:rPr>
        <w:t>Потребители</w:t>
      </w:r>
      <w:r>
        <w:rPr>
          <w:rFonts w:ascii="Times New Roman" w:hAnsi="Times New Roman"/>
        </w:rPr>
        <w:t>:</w:t>
      </w:r>
    </w:p>
    <w:p w14:paraId="4928B11E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user_id</w:t>
      </w:r>
      <w:r>
        <w:rPr>
          <w:rFonts w:ascii="Times New Roman" w:hAnsi="Times New Roman"/>
        </w:rPr>
        <w:t xml:space="preserve"> (PK): Уникален идентификатор на потребителя.</w:t>
      </w:r>
    </w:p>
    <w:p w14:paraId="391F982D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name</w:t>
      </w:r>
      <w:r>
        <w:rPr>
          <w:rFonts w:ascii="Times New Roman" w:hAnsi="Times New Roman"/>
        </w:rPr>
        <w:t>: Име на потребителя.</w:t>
      </w:r>
    </w:p>
    <w:p w14:paraId="0C1DDA61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email</w:t>
      </w:r>
      <w:r>
        <w:rPr>
          <w:rFonts w:ascii="Times New Roman" w:hAnsi="Times New Roman"/>
        </w:rPr>
        <w:t>: Email адрес на потребителя.</w:t>
      </w:r>
    </w:p>
    <w:p w14:paraId="704F8185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role</w:t>
      </w:r>
      <w:r>
        <w:rPr>
          <w:rFonts w:ascii="Times New Roman" w:hAnsi="Times New Roman"/>
        </w:rPr>
        <w:t>: Роля на потребителя (например "потребител", "администратор").</w:t>
      </w:r>
    </w:p>
    <w:p w14:paraId="3528B3B1" w14:textId="77777777" w:rsidR="009D7BED" w:rsidRDefault="00000000">
      <w:pPr>
        <w:numPr>
          <w:ilvl w:val="0"/>
          <w:numId w:val="12"/>
        </w:numPr>
      </w:pPr>
      <w:r>
        <w:rPr>
          <w:rFonts w:ascii="Times New Roman" w:hAnsi="Times New Roman"/>
          <w:b/>
          <w:bCs/>
        </w:rPr>
        <w:t>Заемания</w:t>
      </w:r>
      <w:r>
        <w:rPr>
          <w:rFonts w:ascii="Times New Roman" w:hAnsi="Times New Roman"/>
        </w:rPr>
        <w:t>:</w:t>
      </w:r>
    </w:p>
    <w:p w14:paraId="75826830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lastRenderedPageBreak/>
        <w:t>loan_id</w:t>
      </w:r>
      <w:r>
        <w:rPr>
          <w:rFonts w:ascii="Times New Roman" w:hAnsi="Times New Roman"/>
        </w:rPr>
        <w:t xml:space="preserve"> (PK): Уникален идентификатор на заема.</w:t>
      </w:r>
    </w:p>
    <w:p w14:paraId="26E3DFF1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book_id</w:t>
      </w:r>
      <w:r>
        <w:rPr>
          <w:rFonts w:ascii="Times New Roman" w:hAnsi="Times New Roman"/>
        </w:rPr>
        <w:t xml:space="preserve"> (FK): Идентификатор на книгата, която е заемана.</w:t>
      </w:r>
    </w:p>
    <w:p w14:paraId="0F12E69D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user_id</w:t>
      </w:r>
      <w:r>
        <w:rPr>
          <w:rFonts w:ascii="Times New Roman" w:hAnsi="Times New Roman"/>
        </w:rPr>
        <w:t xml:space="preserve"> (FK): Идентификатор на потребителя, който е заел книгата.</w:t>
      </w:r>
    </w:p>
    <w:p w14:paraId="6325C224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loan_date</w:t>
      </w:r>
      <w:r>
        <w:rPr>
          <w:rFonts w:ascii="Times New Roman" w:hAnsi="Times New Roman"/>
        </w:rPr>
        <w:t>: Дата на заемане на книгата.</w:t>
      </w:r>
    </w:p>
    <w:p w14:paraId="3A95C641" w14:textId="77777777" w:rsidR="009D7BED" w:rsidRDefault="00000000">
      <w:pPr>
        <w:numPr>
          <w:ilvl w:val="1"/>
          <w:numId w:val="12"/>
        </w:numPr>
      </w:pPr>
      <w:r>
        <w:rPr>
          <w:rFonts w:ascii="Times New Roman" w:hAnsi="Times New Roman"/>
          <w:b/>
          <w:bCs/>
        </w:rPr>
        <w:t>return_date</w:t>
      </w:r>
      <w:r>
        <w:rPr>
          <w:rFonts w:ascii="Times New Roman" w:hAnsi="Times New Roman"/>
        </w:rPr>
        <w:t>: Дата на връщане на книгата.</w:t>
      </w:r>
    </w:p>
    <w:p w14:paraId="1EE38A06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ER диаграма:</w:t>
      </w:r>
    </w:p>
    <w:p w14:paraId="1A32DCED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         +------------------+          +------------------+</w:t>
      </w:r>
    </w:p>
    <w:p w14:paraId="2C523449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Книги        |         |    Потребители   |          |     Заемания     |</w:t>
      </w:r>
    </w:p>
    <w:p w14:paraId="68AC933B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         +------------------+          +------------------+</w:t>
      </w:r>
    </w:p>
    <w:p w14:paraId="3F993FE9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book_id (PK)     |&lt;--------| user_id (PK)     |          | loan_id (PK)     |</w:t>
      </w:r>
    </w:p>
    <w:p w14:paraId="7535A2AF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title            |         | name             |          | book_id (FK)     |</w:t>
      </w:r>
    </w:p>
    <w:p w14:paraId="25AF19FF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author           |         | email            |          | user_id (FK)     |</w:t>
      </w:r>
    </w:p>
    <w:p w14:paraId="49852061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genre            |         | role             |          | loan_date        |</w:t>
      </w:r>
    </w:p>
    <w:p w14:paraId="133813CA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availability     |         +------------------+          | return_date      |</w:t>
      </w:r>
    </w:p>
    <w:p w14:paraId="695BEB18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                                      +------------------+</w:t>
      </w:r>
    </w:p>
    <w:p w14:paraId="0656F933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|                                                       |</w:t>
      </w:r>
    </w:p>
    <w:p w14:paraId="51A2C835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+-------------------------------------------------------+</w:t>
      </w:r>
    </w:p>
    <w:p w14:paraId="6CE7794F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(FK - foreign key)</w:t>
      </w:r>
    </w:p>
    <w:p w14:paraId="0725C6A9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Обяснение на ER диаграмата:</w:t>
      </w:r>
    </w:p>
    <w:p w14:paraId="4F42F7B8" w14:textId="77777777" w:rsidR="009D7BED" w:rsidRDefault="00000000">
      <w:pPr>
        <w:numPr>
          <w:ilvl w:val="0"/>
          <w:numId w:val="13"/>
        </w:numPr>
      </w:pPr>
      <w:r>
        <w:rPr>
          <w:rFonts w:ascii="Times New Roman" w:hAnsi="Times New Roman"/>
          <w:b/>
          <w:bCs/>
        </w:rPr>
        <w:t>Книги (Books)</w:t>
      </w:r>
      <w:r>
        <w:rPr>
          <w:rFonts w:ascii="Times New Roman" w:hAnsi="Times New Roman"/>
        </w:rPr>
        <w:t>:</w:t>
      </w:r>
    </w:p>
    <w:p w14:paraId="57261BC5" w14:textId="77777777" w:rsidR="009D7BED" w:rsidRDefault="00000000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Таблицата "Книги" съдържа информация за всяка книга в библиотеката.</w:t>
      </w:r>
    </w:p>
    <w:p w14:paraId="6C042ACE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book_id</w:t>
      </w:r>
      <w:r>
        <w:rPr>
          <w:rFonts w:ascii="Times New Roman" w:hAnsi="Times New Roman"/>
        </w:rPr>
        <w:t xml:space="preserve"> е уникалният идентификатор на всяка книга (първичен ключ).</w:t>
      </w:r>
    </w:p>
    <w:p w14:paraId="76EB23A8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title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author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genre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</w:rPr>
        <w:t>availability</w:t>
      </w:r>
      <w:r>
        <w:rPr>
          <w:rFonts w:ascii="Times New Roman" w:hAnsi="Times New Roman"/>
        </w:rPr>
        <w:t xml:space="preserve"> съдържат информация за заглавие, автор, жанр и състояние на наличността на книгата.</w:t>
      </w:r>
    </w:p>
    <w:p w14:paraId="35C3E9EE" w14:textId="77777777" w:rsidR="009D7BED" w:rsidRDefault="00000000">
      <w:pPr>
        <w:numPr>
          <w:ilvl w:val="0"/>
          <w:numId w:val="13"/>
        </w:numPr>
      </w:pPr>
      <w:r>
        <w:rPr>
          <w:rFonts w:ascii="Times New Roman" w:hAnsi="Times New Roman"/>
          <w:b/>
          <w:bCs/>
        </w:rPr>
        <w:t>Потребители (Users)</w:t>
      </w:r>
      <w:r>
        <w:rPr>
          <w:rFonts w:ascii="Times New Roman" w:hAnsi="Times New Roman"/>
        </w:rPr>
        <w:t>:</w:t>
      </w:r>
    </w:p>
    <w:p w14:paraId="37F219B7" w14:textId="77777777" w:rsidR="009D7BED" w:rsidRDefault="00000000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Таблицата "Потребители" съдържа информация за всички потребители на библиотеката.</w:t>
      </w:r>
    </w:p>
    <w:p w14:paraId="5DD15B8B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user_id</w:t>
      </w:r>
      <w:r>
        <w:rPr>
          <w:rFonts w:ascii="Times New Roman" w:hAnsi="Times New Roman"/>
        </w:rPr>
        <w:t xml:space="preserve"> е уникалният идентификатор на потребителя (първичен ключ).</w:t>
      </w:r>
    </w:p>
    <w:p w14:paraId="43B1CA13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lastRenderedPageBreak/>
        <w:t>name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email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</w:rPr>
        <w:t>role</w:t>
      </w:r>
      <w:r>
        <w:rPr>
          <w:rFonts w:ascii="Times New Roman" w:hAnsi="Times New Roman"/>
        </w:rPr>
        <w:t xml:space="preserve"> съдържат информация за името на потребителя, неговия email адрес и роля (например "потребител" или "администратор").</w:t>
      </w:r>
    </w:p>
    <w:p w14:paraId="16A207EE" w14:textId="77777777" w:rsidR="009D7BED" w:rsidRDefault="00000000">
      <w:pPr>
        <w:numPr>
          <w:ilvl w:val="0"/>
          <w:numId w:val="13"/>
        </w:numPr>
      </w:pPr>
      <w:r>
        <w:rPr>
          <w:rFonts w:ascii="Times New Roman" w:hAnsi="Times New Roman"/>
          <w:b/>
          <w:bCs/>
        </w:rPr>
        <w:t>Заемания (Loans)</w:t>
      </w:r>
      <w:r>
        <w:rPr>
          <w:rFonts w:ascii="Times New Roman" w:hAnsi="Times New Roman"/>
        </w:rPr>
        <w:t>:</w:t>
      </w:r>
    </w:p>
    <w:p w14:paraId="611704CF" w14:textId="77777777" w:rsidR="009D7BED" w:rsidRDefault="00000000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Таблицата "Заемания" съхранява информация за заемането на книги от потребителите.</w:t>
      </w:r>
    </w:p>
    <w:p w14:paraId="4B2060C0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loan_id</w:t>
      </w:r>
      <w:r>
        <w:rPr>
          <w:rFonts w:ascii="Times New Roman" w:hAnsi="Times New Roman"/>
        </w:rPr>
        <w:t xml:space="preserve"> е уникален идентификатор на заема (първичен ключ).</w:t>
      </w:r>
    </w:p>
    <w:p w14:paraId="342C80A4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book_id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</w:rPr>
        <w:t>user_id</w:t>
      </w:r>
      <w:r>
        <w:rPr>
          <w:rFonts w:ascii="Times New Roman" w:hAnsi="Times New Roman"/>
        </w:rPr>
        <w:t xml:space="preserve"> са външни ключове, които се свързват с таблиците "Книги" и "Потребители", за да се отбележи кой потребител е заел коя книга.</w:t>
      </w:r>
    </w:p>
    <w:p w14:paraId="2A4FD3B8" w14:textId="77777777" w:rsidR="009D7BED" w:rsidRDefault="00000000">
      <w:pPr>
        <w:numPr>
          <w:ilvl w:val="1"/>
          <w:numId w:val="13"/>
        </w:numPr>
      </w:pPr>
      <w:r>
        <w:rPr>
          <w:rFonts w:ascii="Times New Roman" w:hAnsi="Times New Roman"/>
          <w:b/>
          <w:bCs/>
        </w:rPr>
        <w:t>loan_date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</w:rPr>
        <w:t>return_date</w:t>
      </w:r>
      <w:r>
        <w:rPr>
          <w:rFonts w:ascii="Times New Roman" w:hAnsi="Times New Roman"/>
        </w:rPr>
        <w:t xml:space="preserve"> записват съответно датата на заемане и датата на връщане на книгата.</w:t>
      </w:r>
    </w:p>
    <w:p w14:paraId="5379FFE7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Връзки между таблиците:</w:t>
      </w:r>
    </w:p>
    <w:p w14:paraId="0A5B1464" w14:textId="77777777" w:rsidR="009D7BED" w:rsidRDefault="00000000">
      <w:pPr>
        <w:numPr>
          <w:ilvl w:val="0"/>
          <w:numId w:val="14"/>
        </w:numPr>
      </w:pPr>
      <w:r>
        <w:rPr>
          <w:rFonts w:ascii="Times New Roman" w:hAnsi="Times New Roman"/>
          <w:b/>
          <w:bCs/>
        </w:rPr>
        <w:t>Между таблицата "Книги" и таблицата "Заемания"</w:t>
      </w:r>
      <w:r>
        <w:rPr>
          <w:rFonts w:ascii="Times New Roman" w:hAnsi="Times New Roman"/>
        </w:rPr>
        <w:t>:</w:t>
      </w:r>
    </w:p>
    <w:p w14:paraId="632A0124" w14:textId="77777777" w:rsidR="009D7BED" w:rsidRDefault="00000000">
      <w:pPr>
        <w:numPr>
          <w:ilvl w:val="1"/>
          <w:numId w:val="14"/>
        </w:numPr>
      </w:pPr>
      <w:r>
        <w:rPr>
          <w:rFonts w:ascii="Times New Roman" w:hAnsi="Times New Roman"/>
        </w:rPr>
        <w:t xml:space="preserve">В таблицата "Заемания" полето </w:t>
      </w:r>
      <w:r>
        <w:rPr>
          <w:rFonts w:ascii="Times New Roman" w:hAnsi="Times New Roman"/>
          <w:b/>
          <w:bCs/>
        </w:rPr>
        <w:t>book_id</w:t>
      </w:r>
      <w:r>
        <w:rPr>
          <w:rFonts w:ascii="Times New Roman" w:hAnsi="Times New Roman"/>
        </w:rPr>
        <w:t xml:space="preserve"> е външен ключ, който се свързва с уникалния идентификатор на книгата от таблицата "Книги".</w:t>
      </w:r>
    </w:p>
    <w:p w14:paraId="5D7AA07C" w14:textId="77777777" w:rsidR="009D7BED" w:rsidRDefault="00000000">
      <w:pPr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Това означава, че всяко заемане е свързано с конкретна книга.</w:t>
      </w:r>
    </w:p>
    <w:p w14:paraId="446BB027" w14:textId="77777777" w:rsidR="009D7BED" w:rsidRDefault="00000000">
      <w:pPr>
        <w:numPr>
          <w:ilvl w:val="0"/>
          <w:numId w:val="14"/>
        </w:numPr>
      </w:pPr>
      <w:r>
        <w:rPr>
          <w:rFonts w:ascii="Times New Roman" w:hAnsi="Times New Roman"/>
          <w:b/>
          <w:bCs/>
        </w:rPr>
        <w:t>Между таблицата "Потребители" и таблицата "Заемания"</w:t>
      </w:r>
      <w:r>
        <w:rPr>
          <w:rFonts w:ascii="Times New Roman" w:hAnsi="Times New Roman"/>
        </w:rPr>
        <w:t>:</w:t>
      </w:r>
    </w:p>
    <w:p w14:paraId="7251B2B7" w14:textId="77777777" w:rsidR="009D7BED" w:rsidRDefault="00000000">
      <w:pPr>
        <w:numPr>
          <w:ilvl w:val="1"/>
          <w:numId w:val="14"/>
        </w:numPr>
      </w:pPr>
      <w:r>
        <w:rPr>
          <w:rFonts w:ascii="Times New Roman" w:hAnsi="Times New Roman"/>
        </w:rPr>
        <w:t xml:space="preserve">В таблицата "Заемания" полето </w:t>
      </w:r>
      <w:r>
        <w:rPr>
          <w:rFonts w:ascii="Times New Roman" w:hAnsi="Times New Roman"/>
          <w:b/>
          <w:bCs/>
        </w:rPr>
        <w:t>user_id</w:t>
      </w:r>
      <w:r>
        <w:rPr>
          <w:rFonts w:ascii="Times New Roman" w:hAnsi="Times New Roman"/>
        </w:rPr>
        <w:t xml:space="preserve"> е външен ключ, който се свързва с уникалния идентификатор на потребителя от таблицата "Потребители".</w:t>
      </w:r>
    </w:p>
    <w:p w14:paraId="4341FB8F" w14:textId="77777777" w:rsidR="009D7BED" w:rsidRDefault="00000000">
      <w:pPr>
        <w:numPr>
          <w:ilvl w:val="1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Това означава, че всяко заемане е извършено от конкретен потребител.</w:t>
      </w:r>
    </w:p>
    <w:p w14:paraId="555C7823" w14:textId="77777777" w:rsidR="009D7BED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Как се използва ER диаграмата:</w:t>
      </w:r>
    </w:p>
    <w:p w14:paraId="5779B2BA" w14:textId="77777777" w:rsidR="009D7BED" w:rsidRDefault="00000000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ER диаграмата ви дава ясна представа за основните обекти и връзки в системата.</w:t>
      </w:r>
    </w:p>
    <w:p w14:paraId="72CA6581" w14:textId="77777777" w:rsidR="009D7BED" w:rsidRDefault="00000000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Тя е полезна за проектиране на структурата на базата данни и за планиране на SQL заявки.</w:t>
      </w:r>
    </w:p>
    <w:p w14:paraId="59A50132" w14:textId="77777777" w:rsidR="009D7BED" w:rsidRDefault="00000000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Също така е основа за създаване на релационни таблици и управление на данни в базата данни.</w:t>
      </w:r>
    </w:p>
    <w:p w14:paraId="2A2BB468" w14:textId="77777777" w:rsidR="009D7BE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Тази диаграма е основна и може да бъде разширена, ако се добавят нови функции или изисквания към системата (например добавяне на таблица за "Резервации" или "Категории книги").</w:t>
      </w:r>
    </w:p>
    <w:p w14:paraId="69B4BA11" w14:textId="77777777" w:rsidR="009D7BED" w:rsidRDefault="009D7BED">
      <w:pPr>
        <w:rPr>
          <w:rFonts w:ascii="Times New Roman" w:hAnsi="Times New Roman"/>
        </w:rPr>
      </w:pPr>
    </w:p>
    <w:sectPr w:rsidR="009D7B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AC285" w14:textId="77777777" w:rsidR="00033AD7" w:rsidRDefault="00033AD7">
      <w:pPr>
        <w:spacing w:after="0" w:line="240" w:lineRule="auto"/>
      </w:pPr>
      <w:r>
        <w:separator/>
      </w:r>
    </w:p>
  </w:endnote>
  <w:endnote w:type="continuationSeparator" w:id="0">
    <w:p w14:paraId="729783BC" w14:textId="77777777" w:rsidR="00033AD7" w:rsidRDefault="0003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E214E" w14:textId="77777777" w:rsidR="00033AD7" w:rsidRDefault="00033A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DA3134" w14:textId="77777777" w:rsidR="00033AD7" w:rsidRDefault="0003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B61"/>
    <w:multiLevelType w:val="multilevel"/>
    <w:tmpl w:val="8D66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09FD66C0"/>
    <w:multiLevelType w:val="multilevel"/>
    <w:tmpl w:val="4914E9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12D77690"/>
    <w:multiLevelType w:val="multilevel"/>
    <w:tmpl w:val="867241B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3" w15:restartNumberingAfterBreak="0">
    <w:nsid w:val="39860294"/>
    <w:multiLevelType w:val="multilevel"/>
    <w:tmpl w:val="17C8C33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4" w15:restartNumberingAfterBreak="0">
    <w:nsid w:val="3CAB3F72"/>
    <w:multiLevelType w:val="multilevel"/>
    <w:tmpl w:val="764A5C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5" w15:restartNumberingAfterBreak="0">
    <w:nsid w:val="45BA3CC0"/>
    <w:multiLevelType w:val="multilevel"/>
    <w:tmpl w:val="8BF23D1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6" w15:restartNumberingAfterBreak="0">
    <w:nsid w:val="4C5D588A"/>
    <w:multiLevelType w:val="multilevel"/>
    <w:tmpl w:val="DA84BB5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10D7756"/>
    <w:multiLevelType w:val="multilevel"/>
    <w:tmpl w:val="C4D0EAB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8" w15:restartNumberingAfterBreak="0">
    <w:nsid w:val="63836DCD"/>
    <w:multiLevelType w:val="multilevel"/>
    <w:tmpl w:val="3626CCC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9" w15:restartNumberingAfterBreak="0">
    <w:nsid w:val="64B11438"/>
    <w:multiLevelType w:val="multilevel"/>
    <w:tmpl w:val="B6C4FD9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6CF6B2B"/>
    <w:multiLevelType w:val="multilevel"/>
    <w:tmpl w:val="2E1EA59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1" w15:restartNumberingAfterBreak="0">
    <w:nsid w:val="680B3070"/>
    <w:multiLevelType w:val="multilevel"/>
    <w:tmpl w:val="01DC95F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2" w15:restartNumberingAfterBreak="0">
    <w:nsid w:val="70A374D5"/>
    <w:multiLevelType w:val="multilevel"/>
    <w:tmpl w:val="BDA4CEA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3" w15:restartNumberingAfterBreak="0">
    <w:nsid w:val="72370604"/>
    <w:multiLevelType w:val="multilevel"/>
    <w:tmpl w:val="FFAC29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4" w15:restartNumberingAfterBreak="0">
    <w:nsid w:val="7C6D4063"/>
    <w:multiLevelType w:val="multilevel"/>
    <w:tmpl w:val="8AC8B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270816886">
    <w:abstractNumId w:val="3"/>
  </w:num>
  <w:num w:numId="2" w16cid:durableId="514074695">
    <w:abstractNumId w:val="11"/>
  </w:num>
  <w:num w:numId="3" w16cid:durableId="1014653176">
    <w:abstractNumId w:val="12"/>
  </w:num>
  <w:num w:numId="4" w16cid:durableId="682052878">
    <w:abstractNumId w:val="10"/>
  </w:num>
  <w:num w:numId="5" w16cid:durableId="865362545">
    <w:abstractNumId w:val="8"/>
  </w:num>
  <w:num w:numId="6" w16cid:durableId="483159718">
    <w:abstractNumId w:val="4"/>
  </w:num>
  <w:num w:numId="7" w16cid:durableId="1863200310">
    <w:abstractNumId w:val="6"/>
  </w:num>
  <w:num w:numId="8" w16cid:durableId="679352003">
    <w:abstractNumId w:val="0"/>
  </w:num>
  <w:num w:numId="9" w16cid:durableId="672103819">
    <w:abstractNumId w:val="2"/>
  </w:num>
  <w:num w:numId="10" w16cid:durableId="1205361860">
    <w:abstractNumId w:val="5"/>
  </w:num>
  <w:num w:numId="11" w16cid:durableId="1380126666">
    <w:abstractNumId w:val="9"/>
  </w:num>
  <w:num w:numId="12" w16cid:durableId="819924533">
    <w:abstractNumId w:val="13"/>
  </w:num>
  <w:num w:numId="13" w16cid:durableId="881554992">
    <w:abstractNumId w:val="7"/>
  </w:num>
  <w:num w:numId="14" w16cid:durableId="324819680">
    <w:abstractNumId w:val="1"/>
  </w:num>
  <w:num w:numId="15" w16cid:durableId="287974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7BED"/>
    <w:rsid w:val="00033AD7"/>
    <w:rsid w:val="00132DE4"/>
    <w:rsid w:val="009D7BED"/>
    <w:rsid w:val="00A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F96B"/>
  <w15:docId w15:val="{3A2A4A4A-2105-4591-A041-AADCDD81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М. Николов</dc:creator>
  <dc:description/>
  <cp:lastModifiedBy>Стоян М. Николов</cp:lastModifiedBy>
  <cp:revision>2</cp:revision>
  <cp:lastPrinted>2025-03-18T10:54:00Z</cp:lastPrinted>
  <dcterms:created xsi:type="dcterms:W3CDTF">2025-03-18T11:03:00Z</dcterms:created>
  <dcterms:modified xsi:type="dcterms:W3CDTF">2025-03-18T11:03:00Z</dcterms:modified>
</cp:coreProperties>
</file>